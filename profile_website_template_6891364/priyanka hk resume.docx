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4049BBF" w14:textId="77777777" w:rsidTr="00FC47BD">
        <w:trPr>
          <w:trHeight w:val="4410"/>
        </w:trPr>
        <w:tc>
          <w:tcPr>
            <w:tcW w:w="3600" w:type="dxa"/>
            <w:vAlign w:val="bottom"/>
          </w:tcPr>
          <w:p w14:paraId="21267257" w14:textId="3453FE27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5AFD407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55BF64C" w14:textId="6D81C3D2" w:rsidR="001B2ABD" w:rsidRDefault="001B2ABD" w:rsidP="00FC47BD">
            <w:pPr>
              <w:pStyle w:val="Title"/>
            </w:pPr>
          </w:p>
        </w:tc>
      </w:tr>
      <w:tr w:rsidR="001B2ABD" w14:paraId="30805ED5" w14:textId="77777777" w:rsidTr="00FC47BD">
        <w:tc>
          <w:tcPr>
            <w:tcW w:w="3600" w:type="dxa"/>
          </w:tcPr>
          <w:p w14:paraId="1BF5633A" w14:textId="2B331C06" w:rsidR="005A3852" w:rsidRDefault="005A3852" w:rsidP="00036450">
            <w:pPr>
              <w:pStyle w:val="Heading3"/>
            </w:pPr>
          </w:p>
          <w:p w14:paraId="106CE091" w14:textId="77777777" w:rsidR="0061405C" w:rsidRPr="0061405C" w:rsidRDefault="0061405C" w:rsidP="0061405C"/>
          <w:p w14:paraId="6FD7DBEE" w14:textId="3009B5D7" w:rsidR="001B2ABD" w:rsidRDefault="00FC47BD" w:rsidP="00036450">
            <w:pPr>
              <w:pStyle w:val="Heading3"/>
            </w:pPr>
            <w:r>
              <w:rPr>
                <w:noProof/>
              </w:rPr>
              <w:drawing>
                <wp:inline distT="0" distB="0" distL="0" distR="0" wp14:anchorId="16F1ADF0" wp14:editId="10AE4E54">
                  <wp:extent cx="2139464" cy="2169492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879" cy="218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3CC3">
              <w:t>CARRIEROBJECTIVE:</w:t>
            </w:r>
          </w:p>
          <w:p w14:paraId="19958DB7" w14:textId="79273B8F" w:rsidR="00036450" w:rsidRDefault="00913CC3" w:rsidP="00913CC3">
            <w:r>
              <w:t xml:space="preserve">To work in an organization where I can utilize my </w:t>
            </w:r>
            <w:proofErr w:type="gramStart"/>
            <w:r>
              <w:t>Management</w:t>
            </w:r>
            <w:proofErr w:type="gramEnd"/>
            <w:r>
              <w:t xml:space="preserve"> skills and knowledge for the development and growth of the organization</w:t>
            </w:r>
          </w:p>
          <w:p w14:paraId="196A6865" w14:textId="77777777" w:rsidR="00036450" w:rsidRDefault="00036450" w:rsidP="00036450"/>
          <w:sdt>
            <w:sdtPr>
              <w:id w:val="-1954003311"/>
              <w:placeholder>
                <w:docPart w:val="E1EC1F5590594140AF5549684A6727E5"/>
              </w:placeholder>
              <w:temporary/>
              <w:showingPlcHdr/>
              <w15:appearance w15:val="hidden"/>
            </w:sdtPr>
            <w:sdtEndPr/>
            <w:sdtContent>
              <w:p w14:paraId="2233A609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D6B05BA54C14B9F825D9EADB6098B37"/>
              </w:placeholder>
              <w:temporary/>
              <w:showingPlcHdr/>
              <w15:appearance w15:val="hidden"/>
            </w:sdtPr>
            <w:sdtEndPr/>
            <w:sdtContent>
              <w:p w14:paraId="32757BB7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017EA27" w14:textId="46055F86" w:rsidR="004D3011" w:rsidRDefault="00913CC3" w:rsidP="004D3011">
            <w:r>
              <w:t>6374458501</w:t>
            </w:r>
          </w:p>
          <w:p w14:paraId="107ECFBC" w14:textId="77777777" w:rsidR="004D3011" w:rsidRPr="004D3011" w:rsidRDefault="004D3011" w:rsidP="004D3011"/>
          <w:sdt>
            <w:sdtPr>
              <w:id w:val="-240260293"/>
              <w:placeholder>
                <w:docPart w:val="EC5483FF2C4D4F239BD8B7338EE68785"/>
              </w:placeholder>
              <w:temporary/>
              <w:showingPlcHdr/>
              <w15:appearance w15:val="hidden"/>
            </w:sdtPr>
            <w:sdtEndPr/>
            <w:sdtContent>
              <w:p w14:paraId="57EC38B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C493022" w14:textId="48CFA8F7" w:rsidR="00036450" w:rsidRPr="00E4381A" w:rsidRDefault="00913CC3" w:rsidP="004D3011">
            <w:pPr>
              <w:rPr>
                <w:rStyle w:val="Hyperlink"/>
              </w:rPr>
            </w:pPr>
            <w:r>
              <w:t>priyankahk128@gmail.com</w:t>
            </w:r>
          </w:p>
          <w:sdt>
            <w:sdtPr>
              <w:id w:val="-1444214663"/>
              <w:placeholder>
                <w:docPart w:val="D5B63A179E914AFAA20AC667E0F21340"/>
              </w:placeholder>
              <w:temporary/>
              <w:showingPlcHdr/>
              <w15:appearance w15:val="hidden"/>
            </w:sdtPr>
            <w:sdtEndPr/>
            <w:sdtContent>
              <w:p w14:paraId="3EC845CB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7C3E4E6" w14:textId="77777777" w:rsidR="004D3011" w:rsidRDefault="00913CC3" w:rsidP="00913CC3">
            <w:pPr>
              <w:pStyle w:val="ListParagraph"/>
              <w:numPr>
                <w:ilvl w:val="0"/>
                <w:numId w:val="1"/>
              </w:numPr>
            </w:pPr>
            <w:r>
              <w:t>Internet surfing</w:t>
            </w:r>
          </w:p>
          <w:p w14:paraId="5AB377D8" w14:textId="77777777" w:rsidR="00913CC3" w:rsidRDefault="00913CC3" w:rsidP="00913CC3">
            <w:pPr>
              <w:pStyle w:val="ListParagraph"/>
              <w:numPr>
                <w:ilvl w:val="0"/>
                <w:numId w:val="1"/>
              </w:numPr>
            </w:pPr>
            <w:r>
              <w:t>Dancing</w:t>
            </w:r>
          </w:p>
          <w:p w14:paraId="1C386AFC" w14:textId="77777777" w:rsidR="00913CC3" w:rsidRDefault="00913CC3" w:rsidP="00913CC3">
            <w:pPr>
              <w:pStyle w:val="ListParagraph"/>
              <w:numPr>
                <w:ilvl w:val="0"/>
                <w:numId w:val="1"/>
              </w:numPr>
            </w:pPr>
            <w:r>
              <w:t>Listening music</w:t>
            </w:r>
          </w:p>
          <w:p w14:paraId="27EF56DB" w14:textId="3F2A984F" w:rsidR="00913CC3" w:rsidRPr="004D3011" w:rsidRDefault="00913CC3" w:rsidP="00913CC3">
            <w:pPr>
              <w:pStyle w:val="ListParagraph"/>
              <w:numPr>
                <w:ilvl w:val="0"/>
                <w:numId w:val="1"/>
              </w:numPr>
            </w:pPr>
            <w:r>
              <w:t>Playing games</w:t>
            </w:r>
          </w:p>
        </w:tc>
        <w:tc>
          <w:tcPr>
            <w:tcW w:w="720" w:type="dxa"/>
          </w:tcPr>
          <w:p w14:paraId="23E3CAD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275AAF0" w14:textId="77777777" w:rsidR="0061405C" w:rsidRDefault="0061405C" w:rsidP="00FC47BD">
            <w:pPr>
              <w:pStyle w:val="Title"/>
            </w:pPr>
          </w:p>
          <w:p w14:paraId="54F41B5B" w14:textId="59B7AAD5" w:rsidR="00FC47BD" w:rsidRDefault="00FC47BD" w:rsidP="00FC47BD">
            <w:pPr>
              <w:pStyle w:val="Title"/>
            </w:pPr>
            <w:r>
              <w:t>PRIYANKA hK</w:t>
            </w:r>
          </w:p>
          <w:p w14:paraId="781A08F8" w14:textId="77777777" w:rsidR="00FC47BD" w:rsidRDefault="00FC47BD" w:rsidP="00036450">
            <w:pPr>
              <w:pStyle w:val="Heading2"/>
            </w:pPr>
          </w:p>
          <w:sdt>
            <w:sdtPr>
              <w:id w:val="1049110328"/>
              <w:placeholder>
                <w:docPart w:val="7EC84CDDD98E4C5D9C25E96F574AF808"/>
              </w:placeholder>
              <w:temporary/>
              <w:showingPlcHdr/>
              <w15:appearance w15:val="hidden"/>
            </w:sdtPr>
            <w:sdtEndPr/>
            <w:sdtContent>
              <w:p w14:paraId="74E8F47D" w14:textId="0DF6777D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7F85892" w14:textId="30239245" w:rsidR="00036450" w:rsidRPr="00036450" w:rsidRDefault="00FF7252" w:rsidP="00B359E4">
            <w:pPr>
              <w:pStyle w:val="Heading4"/>
            </w:pPr>
            <w:r>
              <w:t>NAME OF THE SCHOOL</w:t>
            </w:r>
          </w:p>
          <w:p w14:paraId="7FB9864A" w14:textId="041776DC" w:rsidR="004D3011" w:rsidRDefault="00FF7252" w:rsidP="00FF7252">
            <w:pPr>
              <w:pStyle w:val="ListParagraph"/>
              <w:numPr>
                <w:ilvl w:val="0"/>
                <w:numId w:val="2"/>
              </w:numPr>
            </w:pPr>
            <w:r>
              <w:t xml:space="preserve">Completed SSLC in Grace Matric Hr. Sec. School at 92% </w:t>
            </w:r>
            <w:r w:rsidR="0061405C">
              <w:t>(2018)</w:t>
            </w:r>
          </w:p>
          <w:p w14:paraId="5AEB0B06" w14:textId="3A45B4B9" w:rsidR="00FF7252" w:rsidRDefault="00FF7252" w:rsidP="00FF7252">
            <w:pPr>
              <w:pStyle w:val="ListParagraph"/>
              <w:numPr>
                <w:ilvl w:val="0"/>
                <w:numId w:val="2"/>
              </w:numPr>
            </w:pPr>
            <w:r>
              <w:t>Completed HSC in Grace Matric Hr. Sec. School at 70</w:t>
            </w:r>
            <w:proofErr w:type="gramStart"/>
            <w:r>
              <w:t>%</w:t>
            </w:r>
            <w:r w:rsidR="0061405C">
              <w:t xml:space="preserve">  (</w:t>
            </w:r>
            <w:proofErr w:type="gramEnd"/>
            <w:r w:rsidR="0061405C">
              <w:t>2020)</w:t>
            </w:r>
          </w:p>
          <w:p w14:paraId="0B61B880" w14:textId="77777777" w:rsidR="00036450" w:rsidRDefault="00036450" w:rsidP="00036450"/>
          <w:p w14:paraId="2E630CDB" w14:textId="276BC0BB" w:rsidR="00036450" w:rsidRDefault="00FF7252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>NAME OF THE COLLEGE</w:t>
            </w:r>
          </w:p>
          <w:p w14:paraId="6BCD99C7" w14:textId="04D6E3E6" w:rsidR="00FF7252" w:rsidRDefault="00FF7252" w:rsidP="00FF7252">
            <w:pPr>
              <w:pStyle w:val="ListParagraph"/>
              <w:numPr>
                <w:ilvl w:val="0"/>
                <w:numId w:val="3"/>
              </w:numPr>
            </w:pPr>
            <w:r>
              <w:t xml:space="preserve">Currently doing </w:t>
            </w:r>
            <w:r w:rsidR="00E11ED4">
              <w:t xml:space="preserve">BE </w:t>
            </w:r>
            <w:proofErr w:type="gramStart"/>
            <w:r w:rsidR="00E11ED4">
              <w:t>CSE  in</w:t>
            </w:r>
            <w:proofErr w:type="gramEnd"/>
            <w:r w:rsidR="00E11ED4">
              <w:t xml:space="preserve"> S.A Engineering College</w:t>
            </w:r>
          </w:p>
          <w:p w14:paraId="42F1901F" w14:textId="59F2DBCD" w:rsidR="008F5735" w:rsidRPr="00FF7252" w:rsidRDefault="008F5735" w:rsidP="00FF7252">
            <w:pPr>
              <w:pStyle w:val="ListParagraph"/>
              <w:numPr>
                <w:ilvl w:val="0"/>
                <w:numId w:val="3"/>
              </w:numPr>
            </w:pPr>
            <w:r>
              <w:t>1</w:t>
            </w:r>
            <w:r w:rsidRPr="008F5735">
              <w:rPr>
                <w:vertAlign w:val="superscript"/>
              </w:rPr>
              <w:t>ST</w:t>
            </w:r>
            <w:r>
              <w:t xml:space="preserve"> year CGPA=9.20</w:t>
            </w:r>
          </w:p>
          <w:p w14:paraId="28F109DF" w14:textId="03CB57B2" w:rsidR="00036450" w:rsidRPr="00E11ED4" w:rsidRDefault="00E11ED4" w:rsidP="00036450">
            <w:pPr>
              <w:pStyle w:val="Heading2"/>
              <w:rPr>
                <w:sz w:val="18"/>
                <w:szCs w:val="18"/>
              </w:rPr>
            </w:pPr>
            <w:r w:rsidRPr="00E11ED4">
              <w:rPr>
                <w:rFonts w:ascii="Roboto-Regular" w:hAnsi="Roboto-Regular"/>
                <w:color w:val="000000"/>
                <w:sz w:val="18"/>
                <w:szCs w:val="18"/>
              </w:rPr>
              <w:t>SKILLSETS:</w:t>
            </w:r>
          </w:p>
          <w:p w14:paraId="04E5ADBC" w14:textId="10BD1CF2" w:rsidR="00E11ED4" w:rsidRPr="00E11ED4" w:rsidRDefault="00E11ED4" w:rsidP="00E11ED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Cs w:val="18"/>
                <w:lang w:val="en-IN" w:eastAsia="en-IN"/>
              </w:rPr>
            </w:pPr>
            <w:r w:rsidRPr="00E11ED4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Leadership skill </w:t>
            </w:r>
          </w:p>
          <w:p w14:paraId="7A46C50F" w14:textId="77B0B2A1" w:rsidR="00E11ED4" w:rsidRPr="00E11ED4" w:rsidRDefault="00E11ED4" w:rsidP="00E11ED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Cs w:val="18"/>
                <w:lang w:val="en-IN" w:eastAsia="en-IN"/>
              </w:rPr>
            </w:pPr>
            <w:r w:rsidRPr="00E11ED4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Communication skill </w:t>
            </w:r>
          </w:p>
          <w:p w14:paraId="11912627" w14:textId="344C7042" w:rsidR="004D3011" w:rsidRPr="00E11ED4" w:rsidRDefault="00E11ED4" w:rsidP="00E11ED4">
            <w:pPr>
              <w:pStyle w:val="ListParagraph"/>
              <w:numPr>
                <w:ilvl w:val="0"/>
                <w:numId w:val="4"/>
              </w:numPr>
            </w:pPr>
            <w:r w:rsidRPr="00E11ED4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Team work skill</w:t>
            </w:r>
          </w:p>
          <w:p w14:paraId="613714C5" w14:textId="77777777" w:rsidR="00E11ED4" w:rsidRPr="00E11ED4" w:rsidRDefault="00E11ED4" w:rsidP="00E11ED4"/>
          <w:p w14:paraId="0871565A" w14:textId="568916F5" w:rsidR="004D3011" w:rsidRDefault="00774489" w:rsidP="00B359E4">
            <w:pPr>
              <w:pStyle w:val="Heading4"/>
            </w:pPr>
            <w:r>
              <w:t>TECHNICAL SKILLS:</w:t>
            </w:r>
          </w:p>
          <w:p w14:paraId="6442A9E4" w14:textId="6C7C7774" w:rsidR="00774489" w:rsidRDefault="00774489" w:rsidP="00774489"/>
          <w:p w14:paraId="7DFF7EFE" w14:textId="2EF32F32" w:rsidR="00774489" w:rsidRPr="00774489" w:rsidRDefault="00774489" w:rsidP="00774489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bCs/>
              </w:rPr>
              <w:t>Python</w:t>
            </w:r>
          </w:p>
          <w:p w14:paraId="42664F48" w14:textId="40DD9FD0" w:rsidR="00774489" w:rsidRPr="00774489" w:rsidRDefault="00774489" w:rsidP="00774489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bCs/>
              </w:rPr>
              <w:t>Microsoft word</w:t>
            </w:r>
          </w:p>
          <w:p w14:paraId="0BD26BD4" w14:textId="3E2ACDA7" w:rsidR="00774489" w:rsidRPr="00774489" w:rsidRDefault="00774489" w:rsidP="00774489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bCs/>
              </w:rPr>
              <w:t>Microsoft Excel</w:t>
            </w:r>
          </w:p>
          <w:p w14:paraId="0B204A9A" w14:textId="0F025205" w:rsidR="00774489" w:rsidRPr="00774489" w:rsidRDefault="00E47FF8" w:rsidP="0077448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rPr>
                <w:b/>
                <w:bCs/>
              </w:rPr>
              <w:t>M</w:t>
            </w:r>
            <w:r w:rsidR="00774489">
              <w:rPr>
                <w:b/>
                <w:bCs/>
              </w:rPr>
              <w:t>ongodb</w:t>
            </w:r>
            <w:proofErr w:type="spellEnd"/>
          </w:p>
          <w:p w14:paraId="67587285" w14:textId="0BFBBF16" w:rsidR="00774489" w:rsidRPr="00774489" w:rsidRDefault="00774489" w:rsidP="00774489">
            <w:pPr>
              <w:pStyle w:val="ListParagraph"/>
            </w:pPr>
          </w:p>
          <w:p w14:paraId="2F07BA76" w14:textId="77777777" w:rsidR="00774489" w:rsidRDefault="00774489" w:rsidP="00B359E4">
            <w:pPr>
              <w:pStyle w:val="Heading4"/>
            </w:pPr>
          </w:p>
          <w:p w14:paraId="022F22D8" w14:textId="3B94BA8A" w:rsidR="004D3011" w:rsidRDefault="00774489" w:rsidP="004D3011">
            <w:pPr>
              <w:rPr>
                <w:b/>
                <w:bCs/>
              </w:rPr>
            </w:pPr>
            <w:r>
              <w:rPr>
                <w:b/>
                <w:bCs/>
              </w:rPr>
              <w:t>STRENGTH:</w:t>
            </w:r>
          </w:p>
          <w:p w14:paraId="53C51B52" w14:textId="6408888D" w:rsidR="00774489" w:rsidRDefault="00774489" w:rsidP="00774489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  <w:p w14:paraId="366B6C47" w14:textId="2DAF43CF" w:rsidR="00774489" w:rsidRDefault="00774489" w:rsidP="00774489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Hardworker</w:t>
            </w:r>
            <w:proofErr w:type="spellEnd"/>
          </w:p>
          <w:p w14:paraId="37C93A29" w14:textId="5436320C" w:rsidR="00774489" w:rsidRPr="00774489" w:rsidRDefault="00774489" w:rsidP="00774489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Positivity personality</w:t>
            </w:r>
          </w:p>
          <w:p w14:paraId="65587190" w14:textId="77777777" w:rsidR="004D3011" w:rsidRDefault="004D3011" w:rsidP="00036450"/>
          <w:p w14:paraId="0D098AE4" w14:textId="6C5AC623" w:rsidR="00036450" w:rsidRDefault="00E47FF8" w:rsidP="00036450">
            <w:pPr>
              <w:pStyle w:val="Heading2"/>
            </w:pPr>
            <w:r>
              <w:t>PERSONAL DETAILS</w:t>
            </w:r>
          </w:p>
          <w:p w14:paraId="2C5F8FD4" w14:textId="00564984" w:rsidR="00E47FF8" w:rsidRDefault="00E47FF8" w:rsidP="00E47FF8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Name </w:t>
            </w:r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                      </w:t>
            </w:r>
            <w:proofErr w:type="gramStart"/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:</w:t>
            </w:r>
            <w:proofErr w:type="gramEnd"/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Priyanka H K</w:t>
            </w:r>
          </w:p>
          <w:p w14:paraId="094EEEF9" w14:textId="77777777" w:rsidR="00E47FF8" w:rsidRPr="00E47FF8" w:rsidRDefault="00E47FF8" w:rsidP="00E47FF8">
            <w:pPr>
              <w:rPr>
                <w:rFonts w:ascii="Times New Roman" w:eastAsia="Times New Roman" w:hAnsi="Times New Roman" w:cs="Times New Roman"/>
                <w:szCs w:val="18"/>
                <w:lang w:val="en-IN" w:eastAsia="en-IN"/>
              </w:rPr>
            </w:pPr>
          </w:p>
          <w:p w14:paraId="17121B9B" w14:textId="34328BC5" w:rsidR="00E47FF8" w:rsidRDefault="00E47FF8" w:rsidP="00E47FF8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Father’s Name </w:t>
            </w:r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      </w:t>
            </w:r>
            <w:proofErr w:type="gramStart"/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:</w:t>
            </w:r>
            <w:proofErr w:type="gramEnd"/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 </w:t>
            </w:r>
            <w:proofErr w:type="spellStart"/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Haribabu</w:t>
            </w:r>
            <w:proofErr w:type="spellEnd"/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P</w:t>
            </w: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</w:t>
            </w:r>
          </w:p>
          <w:p w14:paraId="1228C719" w14:textId="77777777" w:rsidR="00E47FF8" w:rsidRPr="00E47FF8" w:rsidRDefault="00E47FF8" w:rsidP="00E47FF8">
            <w:pPr>
              <w:rPr>
                <w:rFonts w:ascii="Times New Roman" w:eastAsia="Times New Roman" w:hAnsi="Times New Roman" w:cs="Times New Roman"/>
                <w:szCs w:val="18"/>
                <w:lang w:val="en-IN" w:eastAsia="en-IN"/>
              </w:rPr>
            </w:pPr>
          </w:p>
          <w:p w14:paraId="19EE9C8E" w14:textId="416AB9B3" w:rsidR="00E47FF8" w:rsidRDefault="00E47FF8" w:rsidP="00E47FF8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Date of Birth </w:t>
            </w:r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          </w:t>
            </w:r>
            <w:proofErr w:type="gramStart"/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:</w:t>
            </w:r>
            <w:proofErr w:type="gramEnd"/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12.08.2002</w:t>
            </w:r>
          </w:p>
          <w:p w14:paraId="3662DF48" w14:textId="77777777" w:rsidR="00E47FF8" w:rsidRPr="00E47FF8" w:rsidRDefault="00E47FF8" w:rsidP="00E47FF8">
            <w:pPr>
              <w:rPr>
                <w:rFonts w:ascii="Times New Roman" w:eastAsia="Times New Roman" w:hAnsi="Times New Roman" w:cs="Times New Roman"/>
                <w:szCs w:val="18"/>
                <w:lang w:val="en-IN" w:eastAsia="en-IN"/>
              </w:rPr>
            </w:pPr>
          </w:p>
          <w:p w14:paraId="50579FD7" w14:textId="5FCC6A1F" w:rsidR="00E47FF8" w:rsidRDefault="00E47FF8" w:rsidP="00E47FF8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Age </w:t>
            </w:r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                         </w:t>
            </w:r>
            <w:proofErr w:type="gramStart"/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</w:t>
            </w: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:</w:t>
            </w:r>
            <w:proofErr w:type="gramEnd"/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</w:t>
            </w: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</w:t>
            </w:r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19</w:t>
            </w: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</w:t>
            </w:r>
          </w:p>
          <w:p w14:paraId="4010036D" w14:textId="77777777" w:rsidR="00E47FF8" w:rsidRPr="00E47FF8" w:rsidRDefault="00E47FF8" w:rsidP="00E47FF8">
            <w:pPr>
              <w:rPr>
                <w:rFonts w:ascii="Times New Roman" w:eastAsia="Times New Roman" w:hAnsi="Times New Roman" w:cs="Times New Roman"/>
                <w:szCs w:val="18"/>
                <w:lang w:val="en-IN" w:eastAsia="en-IN"/>
              </w:rPr>
            </w:pPr>
          </w:p>
          <w:p w14:paraId="105F23EF" w14:textId="02A6D244" w:rsidR="00E47FF8" w:rsidRDefault="00E47FF8" w:rsidP="00E47FF8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Gender </w:t>
            </w:r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                   </w:t>
            </w:r>
            <w:proofErr w:type="gramStart"/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</w:t>
            </w: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:</w:t>
            </w:r>
            <w:proofErr w:type="gramEnd"/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</w:t>
            </w:r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 Female</w:t>
            </w:r>
          </w:p>
          <w:p w14:paraId="54DD2B68" w14:textId="77777777" w:rsidR="00E47FF8" w:rsidRPr="00E47FF8" w:rsidRDefault="00E47FF8" w:rsidP="00E47FF8">
            <w:pPr>
              <w:rPr>
                <w:rFonts w:ascii="Times New Roman" w:eastAsia="Times New Roman" w:hAnsi="Times New Roman" w:cs="Times New Roman"/>
                <w:szCs w:val="18"/>
                <w:lang w:val="en-IN" w:eastAsia="en-IN"/>
              </w:rPr>
            </w:pPr>
          </w:p>
          <w:p w14:paraId="4888E887" w14:textId="1BFC85C2" w:rsidR="00E47FF8" w:rsidRDefault="00E47FF8" w:rsidP="00E47FF8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Marital Status </w:t>
            </w:r>
            <w:r w:rsidR="005A3852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       </w:t>
            </w:r>
            <w:proofErr w:type="gramStart"/>
            <w:r w:rsidR="005A3852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</w:t>
            </w: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:</w:t>
            </w:r>
            <w:proofErr w:type="gramEnd"/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</w:t>
            </w:r>
            <w:r w:rsidR="005A3852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 </w:t>
            </w: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Single </w:t>
            </w:r>
          </w:p>
          <w:p w14:paraId="41A432AD" w14:textId="77777777" w:rsidR="005A3852" w:rsidRPr="00E47FF8" w:rsidRDefault="005A3852" w:rsidP="00E47FF8">
            <w:pPr>
              <w:rPr>
                <w:rFonts w:ascii="Times New Roman" w:eastAsia="Times New Roman" w:hAnsi="Times New Roman" w:cs="Times New Roman"/>
                <w:szCs w:val="18"/>
                <w:lang w:val="en-IN" w:eastAsia="en-IN"/>
              </w:rPr>
            </w:pPr>
          </w:p>
          <w:p w14:paraId="672D2D52" w14:textId="77777777" w:rsidR="005A3852" w:rsidRPr="00E47FF8" w:rsidRDefault="00E47FF8" w:rsidP="005A3852">
            <w:pPr>
              <w:rPr>
                <w:rFonts w:ascii="Times New Roman" w:eastAsia="Times New Roman" w:hAnsi="Times New Roman" w:cs="Times New Roman"/>
                <w:szCs w:val="18"/>
                <w:lang w:val="en-IN" w:eastAsia="en-IN"/>
              </w:rPr>
            </w:pP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Nationality </w:t>
            </w:r>
            <w:r w:rsidR="005A3852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             </w:t>
            </w:r>
            <w:proofErr w:type="gramStart"/>
            <w:r w:rsidR="005A3852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</w:t>
            </w: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:</w:t>
            </w:r>
            <w:proofErr w:type="gramEnd"/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</w:t>
            </w:r>
            <w:r w:rsidR="005A3852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 </w:t>
            </w:r>
            <w:r w:rsidR="005A3852"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Indian </w:t>
            </w:r>
          </w:p>
          <w:p w14:paraId="7F894968" w14:textId="4B309D4C" w:rsidR="00E47FF8" w:rsidRPr="00E47FF8" w:rsidRDefault="00E47FF8" w:rsidP="00E47FF8">
            <w:pPr>
              <w:rPr>
                <w:rFonts w:ascii="Times New Roman" w:eastAsia="Times New Roman" w:hAnsi="Times New Roman" w:cs="Times New Roman"/>
                <w:szCs w:val="18"/>
                <w:lang w:val="en-IN" w:eastAsia="en-IN"/>
              </w:rPr>
            </w:pPr>
          </w:p>
          <w:p w14:paraId="61566779" w14:textId="6309E394" w:rsidR="00E47FF8" w:rsidRPr="00E47FF8" w:rsidRDefault="00E47FF8" w:rsidP="00E47FF8">
            <w:pPr>
              <w:rPr>
                <w:rFonts w:ascii="Times New Roman" w:eastAsia="Times New Roman" w:hAnsi="Times New Roman" w:cs="Times New Roman"/>
                <w:szCs w:val="18"/>
                <w:lang w:val="en-IN" w:eastAsia="en-IN"/>
              </w:rPr>
            </w:pP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Religion </w:t>
            </w:r>
            <w:r w:rsidR="005A3852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                  </w:t>
            </w:r>
            <w:proofErr w:type="gramStart"/>
            <w:r w:rsidR="005A3852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</w:t>
            </w: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:</w:t>
            </w:r>
            <w:proofErr w:type="gramEnd"/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</w:t>
            </w:r>
            <w:r w:rsidR="005A3852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  </w:t>
            </w:r>
            <w:r w:rsidR="005A3852"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Hindu</w:t>
            </w:r>
          </w:p>
          <w:p w14:paraId="4ACC70D6" w14:textId="6CEC0BB2" w:rsidR="00E47FF8" w:rsidRPr="00E47FF8" w:rsidRDefault="00E47FF8" w:rsidP="00E47FF8">
            <w:pPr>
              <w:rPr>
                <w:rFonts w:ascii="Times New Roman" w:eastAsia="Times New Roman" w:hAnsi="Times New Roman" w:cs="Times New Roman"/>
                <w:szCs w:val="18"/>
                <w:lang w:val="en-IN" w:eastAsia="en-IN"/>
              </w:rPr>
            </w:pPr>
          </w:p>
          <w:p w14:paraId="5F454C65" w14:textId="745A90F1" w:rsidR="00E47FF8" w:rsidRDefault="00E47FF8" w:rsidP="00E47FF8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Language Known </w:t>
            </w:r>
            <w:r w:rsidR="005A3852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  </w:t>
            </w:r>
            <w:proofErr w:type="gramStart"/>
            <w:r w:rsidR="005A3852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</w:t>
            </w:r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:</w:t>
            </w:r>
            <w:proofErr w:type="gramEnd"/>
            <w:r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</w:t>
            </w:r>
            <w:r w:rsidR="005A3852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          </w:t>
            </w:r>
            <w:r w:rsidR="005A3852" w:rsidRPr="00E47FF8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English, Telugu, Tamil</w:t>
            </w:r>
          </w:p>
          <w:p w14:paraId="517758FF" w14:textId="6A9E1AC2" w:rsidR="00FC47BD" w:rsidRDefault="00FC47BD" w:rsidP="00E47FF8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</w:p>
          <w:p w14:paraId="4E756270" w14:textId="084E33FD" w:rsidR="00FC47BD" w:rsidRDefault="00FC47BD" w:rsidP="00E47FF8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</w:p>
          <w:p w14:paraId="3443CA2E" w14:textId="77777777" w:rsidR="007B31DD" w:rsidRDefault="007B31DD" w:rsidP="00E47FF8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</w:p>
          <w:p w14:paraId="547D66F4" w14:textId="4A22CD2E" w:rsidR="00BA7ADB" w:rsidRDefault="00BA7ADB" w:rsidP="00E47FF8">
            <w:pPr>
              <w:rPr>
                <w:rFonts w:ascii="Roboto-Regular" w:eastAsia="Times New Roman" w:hAnsi="Roboto-Regular" w:cs="Times New Roman"/>
                <w:b/>
                <w:bCs/>
                <w:color w:val="000000"/>
                <w:szCs w:val="18"/>
                <w:lang w:val="en-IN" w:eastAsia="en-IN"/>
              </w:rPr>
            </w:pPr>
            <w:r>
              <w:rPr>
                <w:rFonts w:ascii="Roboto-Regular" w:eastAsia="Times New Roman" w:hAnsi="Roboto-Regular" w:cs="Times New Roman"/>
                <w:b/>
                <w:bCs/>
                <w:color w:val="000000"/>
                <w:szCs w:val="18"/>
                <w:lang w:val="en-IN" w:eastAsia="en-IN"/>
              </w:rPr>
              <w:lastRenderedPageBreak/>
              <w:t>OBJECTIVE:</w:t>
            </w:r>
          </w:p>
          <w:p w14:paraId="34264304" w14:textId="3AE5BA1C" w:rsidR="00BA7ADB" w:rsidRDefault="00BA7ADB" w:rsidP="00E47FF8">
            <w:pPr>
              <w:rPr>
                <w:rFonts w:ascii="Roboto-Regular" w:eastAsia="Times New Roman" w:hAnsi="Roboto-Regular" w:cs="Times New Roman"/>
                <w:b/>
                <w:bCs/>
                <w:color w:val="000000"/>
                <w:szCs w:val="18"/>
                <w:lang w:val="en-IN" w:eastAsia="en-IN"/>
              </w:rPr>
            </w:pPr>
          </w:p>
          <w:p w14:paraId="1A218CDB" w14:textId="31E9E051" w:rsidR="00BA7ADB" w:rsidRPr="00BA7ADB" w:rsidRDefault="00BA7ADB" w:rsidP="00E47FF8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I’m an Engineering student, looking for an internship in a reputed company where I can learn everything</w:t>
            </w:r>
            <w:r w:rsidR="007916AB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and develop my skills </w:t>
            </w:r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in a right way which will useful for my future purposes</w:t>
            </w:r>
          </w:p>
          <w:p w14:paraId="56BCF66A" w14:textId="77777777" w:rsidR="00BA7ADB" w:rsidRDefault="00BA7ADB" w:rsidP="00E47FF8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</w:p>
          <w:p w14:paraId="6098610B" w14:textId="77777777" w:rsidR="00BA7ADB" w:rsidRDefault="00BA7ADB" w:rsidP="00E47FF8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</w:p>
          <w:p w14:paraId="3B2D2775" w14:textId="02F9C122" w:rsidR="00FC47BD" w:rsidRPr="00BA7ADB" w:rsidRDefault="00FC47BD" w:rsidP="00E47FF8">
            <w:pPr>
              <w:rPr>
                <w:rFonts w:ascii="Roboto-Regular" w:eastAsia="Times New Roman" w:hAnsi="Roboto-Regular" w:cs="Times New Roman"/>
                <w:b/>
                <w:bCs/>
                <w:color w:val="000000"/>
                <w:szCs w:val="18"/>
                <w:lang w:val="en-IN" w:eastAsia="en-IN"/>
              </w:rPr>
            </w:pPr>
            <w:r w:rsidRPr="00BA7ADB">
              <w:rPr>
                <w:rFonts w:ascii="Roboto-Regular" w:eastAsia="Times New Roman" w:hAnsi="Roboto-Regular" w:cs="Times New Roman"/>
                <w:b/>
                <w:bCs/>
                <w:color w:val="000000"/>
                <w:szCs w:val="18"/>
                <w:lang w:val="en-IN" w:eastAsia="en-IN"/>
              </w:rPr>
              <w:t>DECLARATION:</w:t>
            </w:r>
          </w:p>
          <w:p w14:paraId="5979DCF8" w14:textId="331F0EF4" w:rsidR="00FC47BD" w:rsidRDefault="00FC47BD" w:rsidP="00E47FF8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</w:p>
          <w:p w14:paraId="00B83F4D" w14:textId="77777777" w:rsidR="00FC47BD" w:rsidRPr="00FC47BD" w:rsidRDefault="00FC47BD" w:rsidP="00FC47BD">
            <w:pPr>
              <w:rPr>
                <w:rFonts w:ascii="Times New Roman" w:eastAsia="Times New Roman" w:hAnsi="Times New Roman" w:cs="Times New Roman"/>
                <w:szCs w:val="18"/>
                <w:lang w:val="en-IN" w:eastAsia="en-IN"/>
              </w:rPr>
            </w:pPr>
            <w:r w:rsidRPr="00FC47BD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I </w:t>
            </w:r>
            <w:proofErr w:type="spellStart"/>
            <w:r w:rsidRPr="00FC47BD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here by</w:t>
            </w:r>
            <w:proofErr w:type="spellEnd"/>
            <w:r w:rsidRPr="00FC47BD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declare that all the information furnished above is true to the </w:t>
            </w:r>
          </w:p>
          <w:p w14:paraId="498D7FF4" w14:textId="72932122" w:rsidR="00FC47BD" w:rsidRDefault="00FC47BD" w:rsidP="00FC47BD">
            <w:pPr>
              <w:rPr>
                <w:rFonts w:ascii="Roboto-Regular" w:eastAsia="Times New Roman" w:hAnsi="Roboto-Regular" w:cs="Times New Roman"/>
                <w:color w:val="000000"/>
                <w:sz w:val="28"/>
                <w:szCs w:val="28"/>
                <w:lang w:val="en-IN" w:eastAsia="en-IN"/>
              </w:rPr>
            </w:pPr>
            <w:r w:rsidRPr="00FC47BD"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best of my knowledge</w:t>
            </w:r>
            <w:r w:rsidRPr="00FC47BD">
              <w:rPr>
                <w:rFonts w:ascii="Roboto-Regular" w:eastAsia="Times New Roman" w:hAnsi="Roboto-Regular" w:cs="Times New Roman"/>
                <w:color w:val="000000"/>
                <w:sz w:val="28"/>
                <w:szCs w:val="28"/>
                <w:lang w:val="en-IN" w:eastAsia="en-IN"/>
              </w:rPr>
              <w:t>.</w:t>
            </w:r>
          </w:p>
          <w:p w14:paraId="441BCB41" w14:textId="1D524446" w:rsidR="00FC47BD" w:rsidRDefault="00FC47BD" w:rsidP="00FC47BD">
            <w:pPr>
              <w:rPr>
                <w:rFonts w:ascii="Roboto-Regular" w:eastAsia="Times New Roman" w:hAnsi="Roboto-Regular" w:cs="Times New Roman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Roboto-Regular" w:eastAsia="Times New Roman" w:hAnsi="Roboto-Regular" w:cs="Times New Roman"/>
                <w:color w:val="000000"/>
                <w:sz w:val="28"/>
                <w:szCs w:val="28"/>
                <w:lang w:val="en-IN" w:eastAsia="en-IN"/>
              </w:rPr>
              <w:t xml:space="preserve">                                        </w:t>
            </w:r>
          </w:p>
          <w:p w14:paraId="7811E102" w14:textId="60F1F0AD" w:rsidR="00FC47BD" w:rsidRDefault="00FC47BD" w:rsidP="00FC47BD">
            <w:pPr>
              <w:rPr>
                <w:rFonts w:ascii="Roboto-Regular" w:eastAsia="Times New Roman" w:hAnsi="Roboto-Regular" w:cs="Times New Roman"/>
                <w:color w:val="000000"/>
                <w:sz w:val="28"/>
                <w:szCs w:val="28"/>
                <w:lang w:val="en-IN" w:eastAsia="en-IN"/>
              </w:rPr>
            </w:pPr>
          </w:p>
          <w:p w14:paraId="3CAB0CDE" w14:textId="6041187C" w:rsidR="00FC47BD" w:rsidRDefault="00FC47BD" w:rsidP="00FC47BD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  <w:r>
              <w:rPr>
                <w:rFonts w:ascii="Roboto-Regular" w:eastAsia="Times New Roman" w:hAnsi="Roboto-Regular" w:cs="Times New Roman"/>
                <w:color w:val="000000"/>
                <w:sz w:val="28"/>
                <w:szCs w:val="28"/>
                <w:lang w:val="en-IN" w:eastAsia="en-IN"/>
              </w:rPr>
              <w:t xml:space="preserve">                                                                       </w:t>
            </w:r>
            <w:proofErr w:type="spellStart"/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Your’s</w:t>
            </w:r>
            <w:proofErr w:type="spellEnd"/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faithfully</w:t>
            </w:r>
          </w:p>
          <w:p w14:paraId="3FE36642" w14:textId="11D6C8F9" w:rsidR="00FC47BD" w:rsidRDefault="00FC47BD" w:rsidP="00FC47BD">
            <w:pPr>
              <w:jc w:val="right"/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</w:p>
          <w:p w14:paraId="77E8A782" w14:textId="336F2921" w:rsidR="00FC47BD" w:rsidRDefault="00FC47BD" w:rsidP="00FC47BD">
            <w:pPr>
              <w:jc w:val="right"/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</w:p>
          <w:p w14:paraId="4A89970D" w14:textId="65B8B991" w:rsidR="00FC47BD" w:rsidRPr="00FC47BD" w:rsidRDefault="00FC47BD" w:rsidP="00FC47BD">
            <w:pPr>
              <w:jc w:val="right"/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(</w:t>
            </w:r>
            <w:proofErr w:type="gramStart"/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>priyanka</w:t>
            </w:r>
            <w:proofErr w:type="gramEnd"/>
            <w: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  <w:t xml:space="preserve"> H K)</w:t>
            </w:r>
          </w:p>
          <w:p w14:paraId="705B67C4" w14:textId="7DA8BBB7" w:rsidR="005A3852" w:rsidRDefault="005A3852" w:rsidP="00E47FF8">
            <w:pPr>
              <w:rPr>
                <w:rFonts w:ascii="Roboto-Regular" w:eastAsia="Times New Roman" w:hAnsi="Roboto-Regular" w:cs="Times New Roman"/>
                <w:color w:val="000000"/>
                <w:szCs w:val="18"/>
                <w:lang w:val="en-IN" w:eastAsia="en-IN"/>
              </w:rPr>
            </w:pPr>
          </w:p>
          <w:p w14:paraId="422214AF" w14:textId="79F7DFE5" w:rsidR="00036450" w:rsidRPr="004D3011" w:rsidRDefault="00036450" w:rsidP="005A3852">
            <w:pPr>
              <w:rPr>
                <w:color w:val="FFFFFF" w:themeColor="background1"/>
              </w:rPr>
            </w:pPr>
          </w:p>
        </w:tc>
      </w:tr>
      <w:tr w:rsidR="00BA7ADB" w14:paraId="5E29D4A8" w14:textId="77777777" w:rsidTr="00FC47BD">
        <w:tc>
          <w:tcPr>
            <w:tcW w:w="3600" w:type="dxa"/>
          </w:tcPr>
          <w:p w14:paraId="2F70F97C" w14:textId="77777777" w:rsidR="00BA7ADB" w:rsidRDefault="00BA7ADB" w:rsidP="00036450">
            <w:pPr>
              <w:pStyle w:val="Heading3"/>
            </w:pPr>
          </w:p>
        </w:tc>
        <w:tc>
          <w:tcPr>
            <w:tcW w:w="720" w:type="dxa"/>
          </w:tcPr>
          <w:p w14:paraId="1C1FD102" w14:textId="77777777" w:rsidR="00BA7ADB" w:rsidRDefault="00BA7AD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BA1EDBB" w14:textId="77777777" w:rsidR="00BA7ADB" w:rsidRDefault="00BA7ADB" w:rsidP="00FC47BD">
            <w:pPr>
              <w:pStyle w:val="Title"/>
            </w:pPr>
          </w:p>
        </w:tc>
      </w:tr>
    </w:tbl>
    <w:p w14:paraId="47C2E260" w14:textId="77777777" w:rsidR="0043117B" w:rsidRDefault="00840EEA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064A" w14:textId="77777777" w:rsidR="00B24E1D" w:rsidRDefault="00B24E1D" w:rsidP="000C45FF">
      <w:r>
        <w:separator/>
      </w:r>
    </w:p>
  </w:endnote>
  <w:endnote w:type="continuationSeparator" w:id="0">
    <w:p w14:paraId="314C3F2A" w14:textId="77777777" w:rsidR="00B24E1D" w:rsidRDefault="00B24E1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Roboto-Regular">
    <w:altName w:val="Roboto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A00F7" w14:textId="77777777" w:rsidR="00B24E1D" w:rsidRDefault="00B24E1D" w:rsidP="000C45FF">
      <w:r>
        <w:separator/>
      </w:r>
    </w:p>
  </w:footnote>
  <w:footnote w:type="continuationSeparator" w:id="0">
    <w:p w14:paraId="4C9075F7" w14:textId="77777777" w:rsidR="00B24E1D" w:rsidRDefault="00B24E1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348F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2032D79" wp14:editId="0EF4540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C25"/>
    <w:multiLevelType w:val="hybridMultilevel"/>
    <w:tmpl w:val="0218A726"/>
    <w:lvl w:ilvl="0" w:tplc="40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0F8A5E7E"/>
    <w:multiLevelType w:val="hybridMultilevel"/>
    <w:tmpl w:val="8182C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F2695"/>
    <w:multiLevelType w:val="hybridMultilevel"/>
    <w:tmpl w:val="D5CCA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D10A4"/>
    <w:multiLevelType w:val="hybridMultilevel"/>
    <w:tmpl w:val="4C3E57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32DBD"/>
    <w:multiLevelType w:val="hybridMultilevel"/>
    <w:tmpl w:val="B630E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C3853"/>
    <w:multiLevelType w:val="hybridMultilevel"/>
    <w:tmpl w:val="2EAE2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785112">
    <w:abstractNumId w:val="4"/>
  </w:num>
  <w:num w:numId="2" w16cid:durableId="609506429">
    <w:abstractNumId w:val="5"/>
  </w:num>
  <w:num w:numId="3" w16cid:durableId="1678967294">
    <w:abstractNumId w:val="2"/>
  </w:num>
  <w:num w:numId="4" w16cid:durableId="1191987925">
    <w:abstractNumId w:val="0"/>
  </w:num>
  <w:num w:numId="5" w16cid:durableId="1871606154">
    <w:abstractNumId w:val="1"/>
  </w:num>
  <w:num w:numId="6" w16cid:durableId="1390373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1D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A3852"/>
    <w:rsid w:val="005E39D5"/>
    <w:rsid w:val="00600670"/>
    <w:rsid w:val="0061405C"/>
    <w:rsid w:val="0062123A"/>
    <w:rsid w:val="00646E75"/>
    <w:rsid w:val="006771D0"/>
    <w:rsid w:val="00715FCB"/>
    <w:rsid w:val="00743101"/>
    <w:rsid w:val="00764C9F"/>
    <w:rsid w:val="00774489"/>
    <w:rsid w:val="007775E1"/>
    <w:rsid w:val="007867A0"/>
    <w:rsid w:val="007916AB"/>
    <w:rsid w:val="007927F5"/>
    <w:rsid w:val="007B31DD"/>
    <w:rsid w:val="00802CA0"/>
    <w:rsid w:val="008F5735"/>
    <w:rsid w:val="00913CC3"/>
    <w:rsid w:val="009260CD"/>
    <w:rsid w:val="00940A66"/>
    <w:rsid w:val="00952C25"/>
    <w:rsid w:val="009E598D"/>
    <w:rsid w:val="00A2118D"/>
    <w:rsid w:val="00AD0A50"/>
    <w:rsid w:val="00AD76E2"/>
    <w:rsid w:val="00B20152"/>
    <w:rsid w:val="00B24E1D"/>
    <w:rsid w:val="00B359E4"/>
    <w:rsid w:val="00B57D98"/>
    <w:rsid w:val="00B70850"/>
    <w:rsid w:val="00BA7ADB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11ED4"/>
    <w:rsid w:val="00E25A26"/>
    <w:rsid w:val="00E4381A"/>
    <w:rsid w:val="00E47FF8"/>
    <w:rsid w:val="00E55D74"/>
    <w:rsid w:val="00F60274"/>
    <w:rsid w:val="00F77FB9"/>
    <w:rsid w:val="00FB068F"/>
    <w:rsid w:val="00FC47BD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99A2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1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anka\AppData\Local\Microsoft\Office\16.0\DTS\en-US%7b17E1E059-16B1-4BE7-8DAF-F175A486B046%7d\%7bD095C183-658C-425A-B076-2B9EED3D9BD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EC1F5590594140AF5549684A67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E96FE-13FD-4152-9B80-684C0703DDF5}"/>
      </w:docPartPr>
      <w:docPartBody>
        <w:p w:rsidR="00044EA6" w:rsidRDefault="00F445B8">
          <w:pPr>
            <w:pStyle w:val="E1EC1F5590594140AF5549684A6727E5"/>
          </w:pPr>
          <w:r w:rsidRPr="00CB0055">
            <w:t>Contact</w:t>
          </w:r>
        </w:p>
      </w:docPartBody>
    </w:docPart>
    <w:docPart>
      <w:docPartPr>
        <w:name w:val="AD6B05BA54C14B9F825D9EADB6098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217AE-6256-4DFA-AB51-8046D715AAC5}"/>
      </w:docPartPr>
      <w:docPartBody>
        <w:p w:rsidR="00044EA6" w:rsidRDefault="00F445B8">
          <w:pPr>
            <w:pStyle w:val="AD6B05BA54C14B9F825D9EADB6098B37"/>
          </w:pPr>
          <w:r w:rsidRPr="004D3011">
            <w:t>PHONE:</w:t>
          </w:r>
        </w:p>
      </w:docPartBody>
    </w:docPart>
    <w:docPart>
      <w:docPartPr>
        <w:name w:val="EC5483FF2C4D4F239BD8B7338EE68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54769-1EAB-4444-9502-81CBE4F0634E}"/>
      </w:docPartPr>
      <w:docPartBody>
        <w:p w:rsidR="00044EA6" w:rsidRDefault="00F445B8">
          <w:pPr>
            <w:pStyle w:val="EC5483FF2C4D4F239BD8B7338EE68785"/>
          </w:pPr>
          <w:r w:rsidRPr="004D3011">
            <w:t>EMAIL:</w:t>
          </w:r>
        </w:p>
      </w:docPartBody>
    </w:docPart>
    <w:docPart>
      <w:docPartPr>
        <w:name w:val="D5B63A179E914AFAA20AC667E0F21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DDA12-217B-4427-B71C-009C88A680EF}"/>
      </w:docPartPr>
      <w:docPartBody>
        <w:p w:rsidR="00044EA6" w:rsidRDefault="00F445B8">
          <w:pPr>
            <w:pStyle w:val="D5B63A179E914AFAA20AC667E0F21340"/>
          </w:pPr>
          <w:r w:rsidRPr="00CB0055">
            <w:t>Hobbies</w:t>
          </w:r>
        </w:p>
      </w:docPartBody>
    </w:docPart>
    <w:docPart>
      <w:docPartPr>
        <w:name w:val="7EC84CDDD98E4C5D9C25E96F574AF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D4FBE-CE25-4C30-9964-3C825C04FCCA}"/>
      </w:docPartPr>
      <w:docPartBody>
        <w:p w:rsidR="00044EA6" w:rsidRDefault="00F445B8">
          <w:pPr>
            <w:pStyle w:val="7EC84CDDD98E4C5D9C25E96F574AF808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B8"/>
    <w:rsid w:val="00044EA6"/>
    <w:rsid w:val="00F4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EC1F5590594140AF5549684A6727E5">
    <w:name w:val="E1EC1F5590594140AF5549684A6727E5"/>
  </w:style>
  <w:style w:type="paragraph" w:customStyle="1" w:styleId="AD6B05BA54C14B9F825D9EADB6098B37">
    <w:name w:val="AD6B05BA54C14B9F825D9EADB6098B37"/>
  </w:style>
  <w:style w:type="paragraph" w:customStyle="1" w:styleId="EC5483FF2C4D4F239BD8B7338EE68785">
    <w:name w:val="EC5483FF2C4D4F239BD8B7338EE6878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5B63A179E914AFAA20AC667E0F21340">
    <w:name w:val="D5B63A179E914AFAA20AC667E0F21340"/>
  </w:style>
  <w:style w:type="paragraph" w:customStyle="1" w:styleId="7EC84CDDD98E4C5D9C25E96F574AF808">
    <w:name w:val="7EC84CDDD98E4C5D9C25E96F574AF80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{D095C183-658C-425A-B076-2B9EED3D9BD1}tf00546271_win32</Template>
  <TotalTime>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2022-07-14T05:09:00Z</dcterms:created>
  <dcterms:modified xsi:type="dcterms:W3CDTF">2022-07-14T05:09:00Z</dcterms:modified>
</cp:coreProperties>
</file>